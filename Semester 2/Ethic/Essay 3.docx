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D27C" w14:textId="77777777" w:rsidR="00841047" w:rsidRDefault="00876FB5" w:rsidP="00876FB5">
      <w:pPr>
        <w:spacing w:line="240" w:lineRule="auto"/>
        <w:jc w:val="center"/>
        <w:rPr>
          <w:lang w:val="en-US"/>
        </w:rPr>
      </w:pPr>
      <w:r w:rsidRPr="007E3362">
        <w:rPr>
          <w:noProof/>
          <w:lang w:val="en-US"/>
        </w:rPr>
        <w:drawing>
          <wp:inline distT="0" distB="0" distL="0" distR="0" wp14:anchorId="4015A411" wp14:editId="1943E50A">
            <wp:extent cx="1799845" cy="1137600"/>
            <wp:effectExtent l="0" t="0" r="3810" b="571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77" cy="11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CDD" w14:textId="77777777" w:rsidR="0036249B" w:rsidRPr="007E3362" w:rsidRDefault="0036249B" w:rsidP="00876FB5">
      <w:pPr>
        <w:spacing w:line="240" w:lineRule="auto"/>
        <w:jc w:val="center"/>
        <w:rPr>
          <w:lang w:val="en-US"/>
        </w:rPr>
      </w:pPr>
    </w:p>
    <w:p w14:paraId="4F479E81" w14:textId="77777777" w:rsidR="00841047" w:rsidRPr="0036249B" w:rsidRDefault="00876FB5" w:rsidP="005223A5">
      <w:pPr>
        <w:spacing w:line="240" w:lineRule="auto"/>
        <w:jc w:val="center"/>
        <w:rPr>
          <w:rFonts w:ascii="Arial" w:hAnsi="Arial" w:cs="Arial"/>
          <w:sz w:val="36"/>
          <w:lang w:val="en-US"/>
        </w:rPr>
      </w:pPr>
      <w:r w:rsidRPr="0036249B">
        <w:rPr>
          <w:rFonts w:ascii="Arial" w:hAnsi="Arial" w:cs="Arial"/>
          <w:sz w:val="36"/>
          <w:lang w:val="en-US"/>
        </w:rPr>
        <w:t>Topic</w:t>
      </w:r>
      <w:r w:rsidR="00841047" w:rsidRPr="0036249B">
        <w:rPr>
          <w:rFonts w:ascii="Arial" w:hAnsi="Arial" w:cs="Arial"/>
          <w:sz w:val="36"/>
          <w:lang w:val="en-US"/>
        </w:rPr>
        <w:t>:</w:t>
      </w:r>
    </w:p>
    <w:p w14:paraId="09989B00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237BFDC6" w14:textId="09489A5F" w:rsidR="00BE76CC" w:rsidRDefault="00BE76CC" w:rsidP="005223A5">
      <w:pPr>
        <w:spacing w:line="240" w:lineRule="auto"/>
        <w:jc w:val="center"/>
        <w:rPr>
          <w:rFonts w:ascii="Arial" w:hAnsi="Arial" w:cs="Arial"/>
          <w:sz w:val="48"/>
          <w:lang w:val="en-US"/>
        </w:rPr>
      </w:pPr>
      <w:r w:rsidRPr="00BE76CC">
        <w:rPr>
          <w:rFonts w:ascii="Arial" w:hAnsi="Arial" w:cs="Arial"/>
          <w:sz w:val="48"/>
          <w:lang w:val="en-US"/>
        </w:rPr>
        <w:t xml:space="preserve">Independently </w:t>
      </w:r>
      <w:r>
        <w:rPr>
          <w:rFonts w:ascii="Arial" w:hAnsi="Arial" w:cs="Arial"/>
          <w:sz w:val="48"/>
          <w:lang w:val="en-US"/>
        </w:rPr>
        <w:t>R</w:t>
      </w:r>
      <w:r w:rsidRPr="00BE76CC">
        <w:rPr>
          <w:rFonts w:ascii="Arial" w:hAnsi="Arial" w:cs="Arial"/>
          <w:sz w:val="48"/>
          <w:lang w:val="en-US"/>
        </w:rPr>
        <w:t xml:space="preserve">esearched </w:t>
      </w:r>
      <w:r>
        <w:rPr>
          <w:rFonts w:ascii="Arial" w:hAnsi="Arial" w:cs="Arial"/>
          <w:sz w:val="48"/>
          <w:lang w:val="en-US"/>
        </w:rPr>
        <w:t>E</w:t>
      </w:r>
      <w:r w:rsidRPr="00BE76CC">
        <w:rPr>
          <w:rFonts w:ascii="Arial" w:hAnsi="Arial" w:cs="Arial"/>
          <w:sz w:val="48"/>
          <w:lang w:val="en-US"/>
        </w:rPr>
        <w:t>ssay</w:t>
      </w:r>
      <w:r>
        <w:rPr>
          <w:rFonts w:ascii="Arial" w:hAnsi="Arial" w:cs="Arial"/>
          <w:sz w:val="48"/>
          <w:lang w:val="en-US"/>
        </w:rPr>
        <w:t>:</w:t>
      </w:r>
    </w:p>
    <w:p w14:paraId="29D0F105" w14:textId="0B53A8B6" w:rsidR="003C0A63" w:rsidRPr="0036249B" w:rsidRDefault="00BE76CC" w:rsidP="005223A5">
      <w:pPr>
        <w:spacing w:line="240" w:lineRule="auto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>XXX</w:t>
      </w:r>
    </w:p>
    <w:p w14:paraId="4FBB1426" w14:textId="7ED124CF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</w:p>
    <w:p w14:paraId="5700CCA5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5B036618" w14:textId="77777777" w:rsidR="00441B83" w:rsidRDefault="00441B83" w:rsidP="005223A5">
      <w:pPr>
        <w:spacing w:line="240" w:lineRule="auto"/>
        <w:jc w:val="center"/>
        <w:rPr>
          <w:rFonts w:ascii="Arial" w:hAnsi="Arial" w:cs="Arial"/>
          <w:sz w:val="32"/>
          <w:lang w:val="en-US"/>
        </w:rPr>
      </w:pPr>
      <w:r w:rsidRPr="00441B83">
        <w:rPr>
          <w:rFonts w:ascii="Arial" w:hAnsi="Arial" w:cs="Arial"/>
          <w:sz w:val="32"/>
          <w:lang w:val="en-US"/>
        </w:rPr>
        <w:t>AI &amp; Humanity - Ethics of Data Science</w:t>
      </w:r>
    </w:p>
    <w:p w14:paraId="5D6E9E74" w14:textId="77777777" w:rsidR="00441B83" w:rsidRDefault="00441B83" w:rsidP="005223A5">
      <w:pPr>
        <w:spacing w:line="240" w:lineRule="auto"/>
        <w:jc w:val="center"/>
        <w:rPr>
          <w:rFonts w:ascii="Arial" w:hAnsi="Arial" w:cs="Arial"/>
          <w:sz w:val="28"/>
          <w:lang w:val="en-US"/>
        </w:rPr>
      </w:pPr>
      <w:r w:rsidRPr="00441B83">
        <w:rPr>
          <w:rFonts w:ascii="Arial" w:hAnsi="Arial" w:cs="Arial"/>
          <w:sz w:val="28"/>
          <w:lang w:val="en-US"/>
        </w:rPr>
        <w:t>Prof. Dr. Sebastian Köhler</w:t>
      </w:r>
    </w:p>
    <w:p w14:paraId="087CA9B7" w14:textId="4FC1EB59" w:rsidR="00841047" w:rsidRPr="0036249B" w:rsidRDefault="007E3362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Master of Applied Data Science</w:t>
      </w:r>
      <w:r w:rsidR="0036249B" w:rsidRPr="0036249B">
        <w:rPr>
          <w:rFonts w:ascii="Arial" w:hAnsi="Arial" w:cs="Arial"/>
          <w:lang w:val="en-US"/>
        </w:rPr>
        <w:t xml:space="preserve"> 2021</w:t>
      </w:r>
    </w:p>
    <w:p w14:paraId="318790A5" w14:textId="5A576898" w:rsidR="00841047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 xml:space="preserve">Semester </w:t>
      </w:r>
      <w:r w:rsidR="00441B83">
        <w:rPr>
          <w:rFonts w:ascii="Arial" w:hAnsi="Arial" w:cs="Arial"/>
          <w:lang w:val="en-US"/>
        </w:rPr>
        <w:t>2</w:t>
      </w:r>
      <w:r w:rsidRPr="0036249B">
        <w:rPr>
          <w:rFonts w:ascii="Arial" w:hAnsi="Arial" w:cs="Arial"/>
          <w:lang w:val="en-US"/>
        </w:rPr>
        <w:t>.</w:t>
      </w:r>
      <w:r w:rsidR="00441B83">
        <w:rPr>
          <w:rFonts w:ascii="Arial" w:hAnsi="Arial" w:cs="Arial"/>
          <w:lang w:val="en-US"/>
        </w:rPr>
        <w:t>2</w:t>
      </w:r>
    </w:p>
    <w:p w14:paraId="38C4E880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7518592D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42221C04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199AB48" w14:textId="77777777" w:rsidR="0036249B" w:rsidRPr="0036249B" w:rsidRDefault="0036249B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</w:p>
    <w:p w14:paraId="6F4CBD39" w14:textId="093BCC64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 xml:space="preserve">Dennis </w:t>
      </w:r>
      <w:r w:rsidR="00441B83">
        <w:rPr>
          <w:rFonts w:ascii="Arial" w:hAnsi="Arial" w:cs="Arial"/>
          <w:lang w:val="en-US"/>
        </w:rPr>
        <w:t xml:space="preserve">Simon Merlin </w:t>
      </w:r>
      <w:r w:rsidRPr="0036249B">
        <w:rPr>
          <w:rFonts w:ascii="Arial" w:hAnsi="Arial" w:cs="Arial"/>
          <w:lang w:val="en-US"/>
        </w:rPr>
        <w:t>Blaufuss</w:t>
      </w:r>
    </w:p>
    <w:p w14:paraId="6E042C44" w14:textId="77777777" w:rsidR="005223A5" w:rsidRPr="0036249B" w:rsidRDefault="005223A5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dennis_blaufuss@web.de</w:t>
      </w:r>
    </w:p>
    <w:p w14:paraId="31231095" w14:textId="77777777" w:rsidR="00841047" w:rsidRPr="0036249B" w:rsidRDefault="0036249B" w:rsidP="005223A5">
      <w:pPr>
        <w:spacing w:line="240" w:lineRule="auto"/>
        <w:jc w:val="center"/>
        <w:rPr>
          <w:rFonts w:ascii="Arial" w:hAnsi="Arial" w:cs="Arial"/>
        </w:rPr>
      </w:pPr>
      <w:r w:rsidRPr="0036249B">
        <w:rPr>
          <w:rFonts w:ascii="Arial" w:hAnsi="Arial" w:cs="Arial"/>
        </w:rPr>
        <w:t>Walter-Hesselbach-Straße 54</w:t>
      </w:r>
    </w:p>
    <w:p w14:paraId="294002EA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</w:rPr>
      </w:pPr>
      <w:r w:rsidRPr="0036249B">
        <w:rPr>
          <w:rFonts w:ascii="Arial" w:hAnsi="Arial" w:cs="Arial"/>
        </w:rPr>
        <w:t>60</w:t>
      </w:r>
      <w:r w:rsidR="0036249B" w:rsidRPr="0036249B">
        <w:rPr>
          <w:rFonts w:ascii="Arial" w:hAnsi="Arial" w:cs="Arial"/>
        </w:rPr>
        <w:t>3</w:t>
      </w:r>
      <w:r w:rsidRPr="0036249B">
        <w:rPr>
          <w:rFonts w:ascii="Arial" w:hAnsi="Arial" w:cs="Arial"/>
        </w:rPr>
        <w:t>8</w:t>
      </w:r>
      <w:r w:rsidR="0036249B" w:rsidRPr="0036249B">
        <w:rPr>
          <w:rFonts w:ascii="Arial" w:hAnsi="Arial" w:cs="Arial"/>
        </w:rPr>
        <w:t xml:space="preserve">9 </w:t>
      </w:r>
      <w:r w:rsidRPr="0036249B">
        <w:rPr>
          <w:rFonts w:ascii="Arial" w:hAnsi="Arial" w:cs="Arial"/>
        </w:rPr>
        <w:t>Frankfurt am Main</w:t>
      </w:r>
    </w:p>
    <w:p w14:paraId="17BC9C3C" w14:textId="77777777" w:rsidR="005223A5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  <w:r w:rsidRPr="0036249B">
        <w:rPr>
          <w:rFonts w:ascii="Arial" w:hAnsi="Arial" w:cs="Arial"/>
          <w:lang w:val="en-US"/>
        </w:rPr>
        <w:t>8458109</w:t>
      </w:r>
    </w:p>
    <w:p w14:paraId="39C25961" w14:textId="77777777" w:rsidR="005223A5" w:rsidRPr="0036249B" w:rsidRDefault="005223A5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6FEB9ED3" w14:textId="77777777" w:rsidR="00841047" w:rsidRPr="0036249B" w:rsidRDefault="00841047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D38F485" w14:textId="77777777" w:rsid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4D09737F" w14:textId="77777777" w:rsidR="0036249B" w:rsidRPr="0036249B" w:rsidRDefault="0036249B" w:rsidP="005223A5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7EA0BF87" w14:textId="073DCD49" w:rsidR="00841047" w:rsidRPr="0036249B" w:rsidRDefault="00BE76CC" w:rsidP="005223A5">
      <w:pPr>
        <w:spacing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31</w:t>
      </w:r>
      <w:r w:rsidRPr="00BE76CC">
        <w:rPr>
          <w:rFonts w:ascii="Arial" w:hAnsi="Arial" w:cs="Arial"/>
          <w:sz w:val="20"/>
          <w:vertAlign w:val="superscript"/>
          <w:lang w:val="en-US"/>
        </w:rPr>
        <w:t>st</w:t>
      </w:r>
      <w:r>
        <w:rPr>
          <w:rFonts w:ascii="Arial" w:hAnsi="Arial" w:cs="Arial"/>
          <w:sz w:val="20"/>
          <w:lang w:val="en-US"/>
        </w:rPr>
        <w:t xml:space="preserve"> July</w:t>
      </w:r>
      <w:r w:rsidR="00441B83">
        <w:rPr>
          <w:rFonts w:ascii="Arial" w:hAnsi="Arial" w:cs="Arial"/>
          <w:sz w:val="20"/>
          <w:lang w:val="en-US"/>
        </w:rPr>
        <w:t xml:space="preserve"> 2022</w:t>
      </w:r>
    </w:p>
    <w:p w14:paraId="77E08990" w14:textId="77777777" w:rsidR="00391098" w:rsidRPr="007E3362" w:rsidRDefault="00391098" w:rsidP="0036249B">
      <w:pPr>
        <w:spacing w:line="240" w:lineRule="auto"/>
        <w:rPr>
          <w:lang w:val="en-US"/>
        </w:rPr>
        <w:sectPr w:rsidR="00391098" w:rsidRPr="007E3362" w:rsidSect="00391098"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sdt>
      <w:sdtPr>
        <w:rPr>
          <w:lang w:val="en-US"/>
        </w:rPr>
        <w:id w:val="52356273"/>
        <w:docPartObj>
          <w:docPartGallery w:val="Table of Contents"/>
          <w:docPartUnique/>
        </w:docPartObj>
      </w:sdtPr>
      <w:sdtEndPr/>
      <w:sdtContent>
        <w:p w14:paraId="7C0A4C53" w14:textId="77777777" w:rsidR="00F94E84" w:rsidRPr="007E3362" w:rsidRDefault="007E3362" w:rsidP="007E7D90">
          <w:pPr>
            <w:rPr>
              <w:rStyle w:val="Heading1Char"/>
              <w:lang w:val="en-US"/>
            </w:rPr>
          </w:pPr>
          <w:r>
            <w:rPr>
              <w:rStyle w:val="Heading1Char"/>
              <w:lang w:val="en-US"/>
            </w:rPr>
            <w:t>Contents</w:t>
          </w:r>
        </w:p>
        <w:p w14:paraId="17D87E69" w14:textId="2405E373" w:rsidR="00D740FC" w:rsidRDefault="00F94E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r w:rsidRPr="007E3362">
            <w:rPr>
              <w:b/>
              <w:bCs/>
              <w:lang w:val="en-US"/>
            </w:rPr>
            <w:fldChar w:fldCharType="begin"/>
          </w:r>
          <w:r w:rsidRPr="007E3362">
            <w:rPr>
              <w:b/>
              <w:bCs/>
              <w:lang w:val="en-US"/>
            </w:rPr>
            <w:instrText xml:space="preserve"> TOC \o "1-3" \h \z \u </w:instrText>
          </w:r>
          <w:r w:rsidRPr="007E3362">
            <w:rPr>
              <w:b/>
              <w:bCs/>
              <w:lang w:val="en-US"/>
            </w:rPr>
            <w:fldChar w:fldCharType="separate"/>
          </w:r>
          <w:hyperlink w:anchor="_Toc101730380" w:history="1">
            <w:r w:rsidR="00D740FC" w:rsidRPr="00E853F8">
              <w:rPr>
                <w:rStyle w:val="Hyperlink"/>
                <w:noProof/>
                <w:lang w:val="en-US"/>
              </w:rPr>
              <w:t>1. Introduction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_Toc101730380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1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6776462D" w14:textId="2C5B5787" w:rsidR="00D740FC" w:rsidRDefault="00BC59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1" w:history="1">
            <w:r w:rsidR="00D740FC" w:rsidRPr="00E853F8">
              <w:rPr>
                <w:rStyle w:val="Hyperlink"/>
                <w:noProof/>
                <w:lang w:val="en-US"/>
              </w:rPr>
              <w:t>2. Main Part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_Toc101730381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2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3F6F29DA" w14:textId="2CE28EEA" w:rsidR="00D740FC" w:rsidRDefault="00BC59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2" w:history="1">
            <w:r w:rsidR="00D740FC" w:rsidRPr="00E853F8">
              <w:rPr>
                <w:rStyle w:val="Hyperlink"/>
                <w:noProof/>
                <w:lang w:val="en-US"/>
              </w:rPr>
              <w:t>X. Summary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_Toc101730382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3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26A5738D" w14:textId="4BB477E1" w:rsidR="00D740FC" w:rsidRDefault="00BC59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3" w:history="1">
            <w:r w:rsidR="00D740FC" w:rsidRPr="00E853F8">
              <w:rPr>
                <w:rStyle w:val="Hyperlink"/>
                <w:noProof/>
                <w:lang w:val="en-US"/>
              </w:rPr>
              <w:t>Bibliography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_Toc101730383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V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344EBC85" w14:textId="1BED9A01" w:rsidR="00D740FC" w:rsidRDefault="00BC59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n-DE" w:eastAsia="en-GB"/>
            </w:rPr>
          </w:pPr>
          <w:hyperlink w:anchor="_Toc101730384" w:history="1">
            <w:r w:rsidR="00D740FC" w:rsidRPr="00E853F8">
              <w:rPr>
                <w:rStyle w:val="Hyperlink"/>
                <w:noProof/>
                <w:lang w:val="en-US"/>
              </w:rPr>
              <w:t>Statement of Certification</w:t>
            </w:r>
            <w:r w:rsidR="00D740FC">
              <w:rPr>
                <w:noProof/>
                <w:webHidden/>
              </w:rPr>
              <w:tab/>
            </w:r>
            <w:r w:rsidR="00D740FC">
              <w:rPr>
                <w:noProof/>
                <w:webHidden/>
              </w:rPr>
              <w:fldChar w:fldCharType="begin"/>
            </w:r>
            <w:r w:rsidR="00D740FC">
              <w:rPr>
                <w:noProof/>
                <w:webHidden/>
              </w:rPr>
              <w:instrText xml:space="preserve"> PAGEREF _Toc101730384 \h </w:instrText>
            </w:r>
            <w:r w:rsidR="00D740FC">
              <w:rPr>
                <w:noProof/>
                <w:webHidden/>
              </w:rPr>
            </w:r>
            <w:r w:rsidR="00D740FC">
              <w:rPr>
                <w:noProof/>
                <w:webHidden/>
              </w:rPr>
              <w:fldChar w:fldCharType="separate"/>
            </w:r>
            <w:r w:rsidR="00D740FC">
              <w:rPr>
                <w:noProof/>
                <w:webHidden/>
              </w:rPr>
              <w:t>VI</w:t>
            </w:r>
            <w:r w:rsidR="00D740FC">
              <w:rPr>
                <w:noProof/>
                <w:webHidden/>
              </w:rPr>
              <w:fldChar w:fldCharType="end"/>
            </w:r>
          </w:hyperlink>
        </w:p>
        <w:p w14:paraId="744B7A02" w14:textId="4BA2FB0E" w:rsidR="00F94E84" w:rsidRPr="007E3362" w:rsidRDefault="00F94E84" w:rsidP="007E7D90">
          <w:pPr>
            <w:rPr>
              <w:lang w:val="en-US"/>
            </w:rPr>
          </w:pPr>
          <w:r w:rsidRPr="007E3362">
            <w:rPr>
              <w:lang w:val="en-US"/>
            </w:rPr>
            <w:fldChar w:fldCharType="end"/>
          </w:r>
        </w:p>
      </w:sdtContent>
    </w:sdt>
    <w:p w14:paraId="091EF537" w14:textId="3A2FC752" w:rsidR="00C05F2E" w:rsidRPr="007E3362" w:rsidRDefault="00C05F2E" w:rsidP="00F94E84">
      <w:pPr>
        <w:rPr>
          <w:lang w:val="en-US"/>
        </w:rPr>
        <w:sectPr w:rsidR="00C05F2E" w:rsidRPr="007E3362" w:rsidSect="0036249B">
          <w:headerReference w:type="default" r:id="rId9"/>
          <w:footerReference w:type="default" r:id="rId10"/>
          <w:pgSz w:w="11906" w:h="16838"/>
          <w:pgMar w:top="1418" w:right="1134" w:bottom="1134" w:left="2268" w:header="709" w:footer="709" w:gutter="0"/>
          <w:pgNumType w:fmt="upperRoman" w:start="1"/>
          <w:cols w:space="708"/>
          <w:docGrid w:linePitch="360"/>
        </w:sectPr>
      </w:pPr>
    </w:p>
    <w:p w14:paraId="03B1E57F" w14:textId="77777777" w:rsidR="00841047" w:rsidRPr="007E3362" w:rsidRDefault="00841047" w:rsidP="00F94E84">
      <w:pPr>
        <w:pStyle w:val="Heading1"/>
        <w:rPr>
          <w:lang w:val="en-US"/>
        </w:rPr>
      </w:pPr>
      <w:bookmarkStart w:id="0" w:name="_Toc101730380"/>
      <w:r w:rsidRPr="007E3362">
        <w:rPr>
          <w:lang w:val="en-US"/>
        </w:rPr>
        <w:lastRenderedPageBreak/>
        <w:t xml:space="preserve">1. </w:t>
      </w:r>
      <w:r w:rsidR="007E3362">
        <w:rPr>
          <w:lang w:val="en-US"/>
        </w:rPr>
        <w:t>Introduction</w:t>
      </w:r>
      <w:bookmarkEnd w:id="0"/>
    </w:p>
    <w:p w14:paraId="5ABDFA8C" w14:textId="77777777" w:rsidR="00841047" w:rsidRPr="007E3362" w:rsidRDefault="00841047" w:rsidP="00F94E84">
      <w:pPr>
        <w:rPr>
          <w:lang w:val="en-US"/>
        </w:rPr>
      </w:pPr>
    </w:p>
    <w:p w14:paraId="4541BCA7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05EF2CD0" w14:textId="77777777" w:rsidR="00841047" w:rsidRPr="007E3362" w:rsidRDefault="00841047" w:rsidP="00F94E84">
      <w:pPr>
        <w:pStyle w:val="Heading1"/>
        <w:rPr>
          <w:lang w:val="en-US"/>
        </w:rPr>
      </w:pPr>
      <w:bookmarkStart w:id="1" w:name="_Toc101730381"/>
      <w:r w:rsidRPr="007E3362">
        <w:rPr>
          <w:lang w:val="en-US"/>
        </w:rPr>
        <w:lastRenderedPageBreak/>
        <w:t xml:space="preserve">2. </w:t>
      </w:r>
      <w:r w:rsidR="007E3362">
        <w:rPr>
          <w:lang w:val="en-US"/>
        </w:rPr>
        <w:t>Main Part</w:t>
      </w:r>
      <w:bookmarkEnd w:id="1"/>
    </w:p>
    <w:p w14:paraId="4396C862" w14:textId="77777777" w:rsidR="00841047" w:rsidRPr="007E3362" w:rsidRDefault="00841047" w:rsidP="00F94E84">
      <w:pPr>
        <w:rPr>
          <w:lang w:val="en-US"/>
        </w:rPr>
      </w:pPr>
    </w:p>
    <w:p w14:paraId="0A922083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22F5EAF4" w14:textId="15258A97" w:rsidR="00841047" w:rsidRPr="007E3362" w:rsidRDefault="00D740FC" w:rsidP="00F94E84">
      <w:pPr>
        <w:pStyle w:val="Heading1"/>
        <w:rPr>
          <w:lang w:val="en-US"/>
        </w:rPr>
      </w:pPr>
      <w:bookmarkStart w:id="2" w:name="_Toc101730382"/>
      <w:r>
        <w:rPr>
          <w:lang w:val="en-US"/>
        </w:rPr>
        <w:lastRenderedPageBreak/>
        <w:t>3</w:t>
      </w:r>
      <w:r w:rsidR="00841047" w:rsidRPr="007E3362">
        <w:rPr>
          <w:lang w:val="en-US"/>
        </w:rPr>
        <w:t xml:space="preserve">. </w:t>
      </w:r>
      <w:r w:rsidR="007E3362">
        <w:rPr>
          <w:lang w:val="en-US"/>
        </w:rPr>
        <w:t>Summary</w:t>
      </w:r>
      <w:bookmarkEnd w:id="2"/>
    </w:p>
    <w:p w14:paraId="4F43504E" w14:textId="77777777" w:rsidR="00841047" w:rsidRPr="007E3362" w:rsidRDefault="00841047" w:rsidP="00F94E84">
      <w:pPr>
        <w:rPr>
          <w:lang w:val="en-US"/>
        </w:rPr>
      </w:pPr>
    </w:p>
    <w:p w14:paraId="646CACFB" w14:textId="77777777" w:rsidR="00841047" w:rsidRPr="007E3362" w:rsidRDefault="00841047" w:rsidP="00F94E84">
      <w:pPr>
        <w:rPr>
          <w:lang w:val="en-US"/>
        </w:rPr>
      </w:pPr>
    </w:p>
    <w:p w14:paraId="3835018F" w14:textId="77777777" w:rsidR="00841047" w:rsidRPr="007E3362" w:rsidRDefault="00841047" w:rsidP="00F94E84">
      <w:pPr>
        <w:rPr>
          <w:lang w:val="en-US"/>
        </w:rPr>
        <w:sectPr w:rsidR="00841047" w:rsidRPr="007E3362" w:rsidSect="0036249B">
          <w:headerReference w:type="default" r:id="rId11"/>
          <w:footerReference w:type="default" r:id="rId12"/>
          <w:pgSz w:w="11906" w:h="16838"/>
          <w:pgMar w:top="1418" w:right="1134" w:bottom="1134" w:left="2268" w:header="709" w:footer="709" w:gutter="0"/>
          <w:pgNumType w:start="1"/>
          <w:cols w:space="708"/>
          <w:docGrid w:linePitch="360"/>
        </w:sectPr>
      </w:pPr>
    </w:p>
    <w:bookmarkStart w:id="3" w:name="_Toc101730383" w:displacedByCustomXml="next"/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-895508713"/>
        <w:docPartObj>
          <w:docPartGallery w:val="Bibliographies"/>
          <w:docPartUnique/>
        </w:docPartObj>
      </w:sdtPr>
      <w:sdtEndPr/>
      <w:sdtContent>
        <w:p w14:paraId="6489A5C3" w14:textId="77777777" w:rsidR="007E7D90" w:rsidRPr="007E3362" w:rsidRDefault="007E3362">
          <w:pPr>
            <w:pStyle w:val="Heading1"/>
            <w:rPr>
              <w:lang w:val="en-US"/>
            </w:rPr>
          </w:pPr>
          <w:r>
            <w:rPr>
              <w:lang w:val="en-US"/>
            </w:rPr>
            <w:t>Bibliography</w:t>
          </w:r>
          <w:bookmarkEnd w:id="3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0FA90960" w14:textId="77777777" w:rsidR="007E7D90" w:rsidRPr="007E3362" w:rsidRDefault="007E7D90">
              <w:pPr>
                <w:rPr>
                  <w:lang w:val="en-US"/>
                </w:rPr>
              </w:pPr>
              <w:r w:rsidRPr="007E3362">
                <w:rPr>
                  <w:lang w:val="en-US"/>
                </w:rPr>
                <w:fldChar w:fldCharType="begin"/>
              </w:r>
              <w:r w:rsidRPr="007E3362">
                <w:rPr>
                  <w:lang w:val="en-US"/>
                </w:rPr>
                <w:instrText>BIBLIOGRAPHY</w:instrText>
              </w:r>
              <w:r w:rsidRPr="007E3362">
                <w:rPr>
                  <w:lang w:val="en-US"/>
                </w:rPr>
                <w:fldChar w:fldCharType="separate"/>
              </w:r>
              <w:r w:rsidR="007E3362"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 w:rsidRPr="007E3362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2D9720D" w14:textId="77777777" w:rsidR="007E7D90" w:rsidRPr="007E3362" w:rsidRDefault="007E7D90">
      <w:pPr>
        <w:rPr>
          <w:lang w:val="en-US"/>
        </w:rPr>
      </w:pPr>
    </w:p>
    <w:p w14:paraId="4AF9562E" w14:textId="77777777" w:rsidR="00841047" w:rsidRPr="007E3362" w:rsidRDefault="00841047" w:rsidP="007E7D90">
      <w:pPr>
        <w:pStyle w:val="TOCHeading"/>
        <w:rPr>
          <w:lang w:val="en-US"/>
        </w:rPr>
      </w:pPr>
    </w:p>
    <w:p w14:paraId="5A6C0D68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br w:type="page"/>
      </w:r>
    </w:p>
    <w:p w14:paraId="7E4B41CB" w14:textId="77777777" w:rsidR="00841047" w:rsidRPr="007E3362" w:rsidRDefault="007E3362" w:rsidP="00F94E84">
      <w:pPr>
        <w:pStyle w:val="Heading1"/>
        <w:rPr>
          <w:lang w:val="en-US"/>
        </w:rPr>
      </w:pPr>
      <w:bookmarkStart w:id="4" w:name="_Toc101730384"/>
      <w:r>
        <w:rPr>
          <w:lang w:val="en-US"/>
        </w:rPr>
        <w:lastRenderedPageBreak/>
        <w:t>Statement of Certification</w:t>
      </w:r>
      <w:bookmarkEnd w:id="4"/>
    </w:p>
    <w:p w14:paraId="282801FB" w14:textId="77777777" w:rsidR="007E3362" w:rsidRPr="007E3362" w:rsidRDefault="007E3362" w:rsidP="007E3362">
      <w:pPr>
        <w:rPr>
          <w:lang w:val="en-US"/>
        </w:rPr>
      </w:pPr>
      <w:r>
        <w:rPr>
          <w:lang w:val="en-US"/>
        </w:rPr>
        <w:t xml:space="preserve">I </w:t>
      </w:r>
      <w:r w:rsidRPr="007E3362">
        <w:rPr>
          <w:lang w:val="en-US"/>
        </w:rPr>
        <w:t>hereby confirm that this thesis constitutes my own work, produced without aid and support from persons and/or materials other than the ones listed. Quotation marks indicate direct language from another author. Appropriate</w:t>
      </w:r>
    </w:p>
    <w:p w14:paraId="21E0D021" w14:textId="77777777" w:rsidR="007E3362" w:rsidRPr="007E3362" w:rsidRDefault="007E3362" w:rsidP="007E3362">
      <w:pPr>
        <w:rPr>
          <w:lang w:val="en-US"/>
        </w:rPr>
      </w:pPr>
      <w:r w:rsidRPr="007E3362">
        <w:rPr>
          <w:lang w:val="en-US"/>
        </w:rPr>
        <w:t>credit is given where I have used ideas, expressions or text from another public or non-public source.</w:t>
      </w:r>
    </w:p>
    <w:p w14:paraId="489D4294" w14:textId="10007B9A" w:rsidR="00841047" w:rsidRPr="007E3362" w:rsidRDefault="007E3362" w:rsidP="007E3362">
      <w:pPr>
        <w:rPr>
          <w:lang w:val="en-US"/>
        </w:rPr>
      </w:pPr>
      <w:r w:rsidRPr="007E3362">
        <w:rPr>
          <w:lang w:val="en-US"/>
        </w:rPr>
        <w:t xml:space="preserve">The paper in this or similar form has never been submitted as an </w:t>
      </w:r>
      <w:r>
        <w:rPr>
          <w:lang w:val="en-US"/>
        </w:rPr>
        <w:t>a</w:t>
      </w:r>
      <w:r w:rsidRPr="007E3362">
        <w:rPr>
          <w:lang w:val="en-US"/>
        </w:rPr>
        <w:t>ssessed piece of work in or outside of Germany. It also has not yet been published.</w:t>
      </w:r>
    </w:p>
    <w:p w14:paraId="540FF145" w14:textId="5503CA0B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t xml:space="preserve">Frankfurt am </w:t>
      </w:r>
      <w:proofErr w:type="gramStart"/>
      <w:r w:rsidRPr="007E3362">
        <w:rPr>
          <w:lang w:val="en-US"/>
        </w:rPr>
        <w:t xml:space="preserve">Main, </w:t>
      </w:r>
      <w:r w:rsidRPr="007E3362">
        <w:rPr>
          <w:u w:val="single"/>
          <w:lang w:val="en-US"/>
        </w:rPr>
        <w:t xml:space="preserve">  </w:t>
      </w:r>
      <w:proofErr w:type="gramEnd"/>
      <w:r w:rsidRPr="007E3362">
        <w:rPr>
          <w:u w:val="single"/>
          <w:lang w:val="en-US"/>
        </w:rPr>
        <w:t xml:space="preserve">        </w:t>
      </w:r>
      <w:r w:rsidR="00BE76CC">
        <w:rPr>
          <w:u w:val="single"/>
          <w:lang w:val="en-US"/>
        </w:rPr>
        <w:t>31</w:t>
      </w:r>
      <w:r w:rsidR="00BE76CC">
        <w:rPr>
          <w:u w:val="single"/>
          <w:vertAlign w:val="superscript"/>
          <w:lang w:val="en-US"/>
        </w:rPr>
        <w:t>st</w:t>
      </w:r>
      <w:r w:rsidR="00BE76CC" w:rsidRPr="00BE76CC">
        <w:rPr>
          <w:u w:val="single"/>
          <w:lang w:val="en-US"/>
        </w:rPr>
        <w:t xml:space="preserve"> </w:t>
      </w:r>
      <w:r w:rsidR="00BE76CC">
        <w:rPr>
          <w:u w:val="single"/>
          <w:lang w:val="en-US"/>
        </w:rPr>
        <w:t>July</w:t>
      </w:r>
      <w:r w:rsidR="00C32D70">
        <w:rPr>
          <w:u w:val="single"/>
          <w:lang w:val="en-US"/>
        </w:rPr>
        <w:t xml:space="preserve"> 2022</w:t>
      </w:r>
      <w:r w:rsidR="00C32D70" w:rsidRPr="00C32D70">
        <w:rPr>
          <w:u w:val="single"/>
          <w:lang w:val="en-US"/>
        </w:rPr>
        <w:t xml:space="preserve">      </w:t>
      </w:r>
      <w:r w:rsidR="00C32D70">
        <w:rPr>
          <w:u w:val="single"/>
          <w:lang w:val="en-US"/>
        </w:rPr>
        <w:t xml:space="preserve"> </w:t>
      </w:r>
      <w:r w:rsidR="00C32D70" w:rsidRPr="00C32D70">
        <w:rPr>
          <w:u w:val="single"/>
          <w:lang w:val="en-US"/>
        </w:rPr>
        <w:t xml:space="preserve">  </w:t>
      </w:r>
      <w:r w:rsidR="00C32D70" w:rsidRPr="00C32D70">
        <w:rPr>
          <w:color w:val="FFFFFF" w:themeColor="background1"/>
          <w:u w:val="single"/>
          <w:lang w:val="en-US"/>
        </w:rPr>
        <w:t>.</w:t>
      </w:r>
    </w:p>
    <w:p w14:paraId="02A7C52D" w14:textId="77777777" w:rsidR="00841047" w:rsidRPr="007E3362" w:rsidRDefault="00841047" w:rsidP="00F94E84">
      <w:pPr>
        <w:rPr>
          <w:lang w:val="en-US"/>
        </w:rPr>
      </w:pPr>
      <w:r w:rsidRPr="007E336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B66156" wp14:editId="5BC0FCA1">
            <wp:simplePos x="0" y="0"/>
            <wp:positionH relativeFrom="column">
              <wp:posOffset>123465</wp:posOffset>
            </wp:positionH>
            <wp:positionV relativeFrom="paragraph">
              <wp:posOffset>169271</wp:posOffset>
            </wp:positionV>
            <wp:extent cx="1664970" cy="65532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41268" w14:textId="77777777" w:rsidR="00841047" w:rsidRPr="007E3362" w:rsidRDefault="00841047" w:rsidP="00F94E84">
      <w:pPr>
        <w:rPr>
          <w:u w:val="single"/>
          <w:lang w:val="en-US"/>
        </w:rPr>
      </w:pPr>
    </w:p>
    <w:p w14:paraId="43830F6D" w14:textId="1D51D9E4" w:rsidR="00841047" w:rsidRPr="007E3362" w:rsidRDefault="00841047" w:rsidP="00F94E84">
      <w:pPr>
        <w:rPr>
          <w:lang w:val="en-US"/>
        </w:rPr>
      </w:pPr>
      <w:r w:rsidRPr="007E3362">
        <w:rPr>
          <w:u w:val="single"/>
          <w:lang w:val="en-US"/>
        </w:rPr>
        <w:t xml:space="preserve">                                           </w:t>
      </w:r>
      <w:r w:rsidR="00C32D70">
        <w:rPr>
          <w:u w:val="single"/>
          <w:lang w:val="en-US"/>
        </w:rPr>
        <w:t xml:space="preserve">   </w:t>
      </w:r>
      <w:r w:rsidRPr="007E3362">
        <w:rPr>
          <w:u w:val="single"/>
          <w:lang w:val="en-US"/>
        </w:rPr>
        <w:t xml:space="preserve"> </w:t>
      </w:r>
      <w:r w:rsidRPr="00C32D70">
        <w:rPr>
          <w:color w:val="FFFFFF" w:themeColor="background1"/>
          <w:u w:val="single"/>
          <w:lang w:val="en-US"/>
        </w:rPr>
        <w:t>.</w:t>
      </w:r>
    </w:p>
    <w:p w14:paraId="15F3ABE1" w14:textId="77777777" w:rsidR="00841047" w:rsidRPr="007E3362" w:rsidRDefault="00841047" w:rsidP="00F94E84">
      <w:pPr>
        <w:rPr>
          <w:lang w:val="en-US"/>
        </w:rPr>
      </w:pPr>
      <w:r w:rsidRPr="007E3362">
        <w:rPr>
          <w:lang w:val="en-US"/>
        </w:rPr>
        <w:t xml:space="preserve">Dennis Blaufuss </w:t>
      </w:r>
    </w:p>
    <w:sectPr w:rsidR="00841047" w:rsidRPr="007E3362" w:rsidSect="0036249B">
      <w:headerReference w:type="default" r:id="rId14"/>
      <w:footerReference w:type="default" r:id="rId15"/>
      <w:pgSz w:w="11906" w:h="16838"/>
      <w:pgMar w:top="1418" w:right="1134" w:bottom="1134" w:left="2268" w:header="708" w:footer="708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9218" w14:textId="77777777" w:rsidR="00BC5921" w:rsidRDefault="00BC5921" w:rsidP="00F94E84">
      <w:r>
        <w:separator/>
      </w:r>
    </w:p>
    <w:p w14:paraId="594E81A7" w14:textId="77777777" w:rsidR="00BC5921" w:rsidRDefault="00BC5921" w:rsidP="00F94E84"/>
  </w:endnote>
  <w:endnote w:type="continuationSeparator" w:id="0">
    <w:p w14:paraId="6ACF0CB7" w14:textId="77777777" w:rsidR="00BC5921" w:rsidRDefault="00BC5921" w:rsidP="00F94E84">
      <w:r>
        <w:continuationSeparator/>
      </w:r>
    </w:p>
    <w:p w14:paraId="2427B02F" w14:textId="77777777" w:rsidR="00BC5921" w:rsidRDefault="00BC5921" w:rsidP="00F94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027443"/>
      <w:docPartObj>
        <w:docPartGallery w:val="Page Numbers (Bottom of Page)"/>
        <w:docPartUnique/>
      </w:docPartObj>
    </w:sdtPr>
    <w:sdtEndPr/>
    <w:sdtContent>
      <w:p w14:paraId="7A7CD4C0" w14:textId="77777777" w:rsidR="00391098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337432"/>
      <w:docPartObj>
        <w:docPartGallery w:val="Page Numbers (Bottom of Page)"/>
        <w:docPartUnique/>
      </w:docPartObj>
    </w:sdtPr>
    <w:sdtEndPr/>
    <w:sdtContent>
      <w:p w14:paraId="4453F808" w14:textId="77777777" w:rsidR="00391098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37872"/>
      <w:docPartObj>
        <w:docPartGallery w:val="Page Numbers (Bottom of Page)"/>
        <w:docPartUnique/>
      </w:docPartObj>
    </w:sdtPr>
    <w:sdtEndPr/>
    <w:sdtContent>
      <w:p w14:paraId="697BC46A" w14:textId="77777777" w:rsidR="00E63C0F" w:rsidRDefault="005223A5" w:rsidP="003624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0A26" w14:textId="77777777" w:rsidR="00BC5921" w:rsidRDefault="00BC5921" w:rsidP="00F94E84">
      <w:r>
        <w:separator/>
      </w:r>
    </w:p>
    <w:p w14:paraId="48D213A5" w14:textId="77777777" w:rsidR="00BC5921" w:rsidRDefault="00BC5921" w:rsidP="00F94E84"/>
  </w:footnote>
  <w:footnote w:type="continuationSeparator" w:id="0">
    <w:p w14:paraId="7C36AC5C" w14:textId="77777777" w:rsidR="00BC5921" w:rsidRDefault="00BC5921" w:rsidP="00F94E84">
      <w:r>
        <w:continuationSeparator/>
      </w:r>
    </w:p>
    <w:p w14:paraId="587F5176" w14:textId="77777777" w:rsidR="00BC5921" w:rsidRDefault="00BC5921" w:rsidP="00F94E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4E06" w14:textId="77777777" w:rsidR="00391098" w:rsidRDefault="00391098" w:rsidP="00F9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BB4E" w14:textId="77777777" w:rsidR="00391098" w:rsidRDefault="00391098" w:rsidP="00F94E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B3AC" w14:textId="77777777" w:rsidR="00207B3D" w:rsidRDefault="00207B3D" w:rsidP="00F94E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68C8"/>
    <w:multiLevelType w:val="hybridMultilevel"/>
    <w:tmpl w:val="20CA6F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8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83"/>
    <w:rsid w:val="0001258C"/>
    <w:rsid w:val="00016B9D"/>
    <w:rsid w:val="00022659"/>
    <w:rsid w:val="000958F9"/>
    <w:rsid w:val="000F23E0"/>
    <w:rsid w:val="0012090B"/>
    <w:rsid w:val="00207B3D"/>
    <w:rsid w:val="002B5F0F"/>
    <w:rsid w:val="002F0109"/>
    <w:rsid w:val="0030403D"/>
    <w:rsid w:val="00355852"/>
    <w:rsid w:val="0036249B"/>
    <w:rsid w:val="00362B8A"/>
    <w:rsid w:val="00367DFF"/>
    <w:rsid w:val="00391098"/>
    <w:rsid w:val="003C0A63"/>
    <w:rsid w:val="00441B83"/>
    <w:rsid w:val="00477ACF"/>
    <w:rsid w:val="005223A5"/>
    <w:rsid w:val="00526CFC"/>
    <w:rsid w:val="00571F76"/>
    <w:rsid w:val="00596511"/>
    <w:rsid w:val="005D0097"/>
    <w:rsid w:val="006223A2"/>
    <w:rsid w:val="006C56DB"/>
    <w:rsid w:val="0073672C"/>
    <w:rsid w:val="007E3362"/>
    <w:rsid w:val="007E7D90"/>
    <w:rsid w:val="007F560E"/>
    <w:rsid w:val="00841047"/>
    <w:rsid w:val="00876FB5"/>
    <w:rsid w:val="00993270"/>
    <w:rsid w:val="00A15024"/>
    <w:rsid w:val="00A22B88"/>
    <w:rsid w:val="00A91EFE"/>
    <w:rsid w:val="00BC5921"/>
    <w:rsid w:val="00BC63E1"/>
    <w:rsid w:val="00BE76CC"/>
    <w:rsid w:val="00BF1B8A"/>
    <w:rsid w:val="00C05F2E"/>
    <w:rsid w:val="00C32D70"/>
    <w:rsid w:val="00D740FC"/>
    <w:rsid w:val="00E14195"/>
    <w:rsid w:val="00E63C0F"/>
    <w:rsid w:val="00F42EB8"/>
    <w:rsid w:val="00F94E84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9CDC3"/>
  <w15:chartTrackingRefBased/>
  <w15:docId w15:val="{F5797103-BF77-6C4C-BA40-A021775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36249B"/>
    <w:pPr>
      <w:spacing w:after="1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E8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8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84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58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customStyle="1" w:styleId="Referenzen">
    <w:name w:val="Referenzen"/>
    <w:basedOn w:val="Normal"/>
    <w:link w:val="ReferenzenZchn"/>
    <w:rsid w:val="00A22B88"/>
    <w:pPr>
      <w:jc w:val="left"/>
    </w:pPr>
    <w:rPr>
      <w:rFonts w:eastAsiaTheme="majorEastAsia" w:cstheme="majorBidi"/>
      <w:color w:val="2F5496" w:themeColor="accent1" w:themeShade="BF"/>
      <w:szCs w:val="32"/>
    </w:rPr>
  </w:style>
  <w:style w:type="character" w:customStyle="1" w:styleId="ReferenzenZchn">
    <w:name w:val="Referenzen Zchn"/>
    <w:basedOn w:val="Heading1Char"/>
    <w:link w:val="Referenzen"/>
    <w:rsid w:val="00A22B88"/>
    <w:rPr>
      <w:rFonts w:ascii="Arial" w:eastAsiaTheme="majorEastAsia" w:hAnsi="Arial" w:cstheme="majorBidi"/>
      <w:color w:val="2F5496" w:themeColor="accent1" w:themeShade="BF"/>
      <w:sz w:val="24"/>
      <w:szCs w:val="32"/>
      <w:lang w:val="en-US"/>
    </w:rPr>
  </w:style>
  <w:style w:type="paragraph" w:styleId="TOCHeading">
    <w:name w:val="TOC Heading"/>
    <w:aliases w:val="Literature"/>
    <w:basedOn w:val="Normal"/>
    <w:next w:val="Normal"/>
    <w:uiPriority w:val="39"/>
    <w:unhideWhenUsed/>
    <w:qFormat/>
    <w:rsid w:val="0030403D"/>
    <w:pPr>
      <w:spacing w:after="0"/>
      <w:ind w:left="709" w:hanging="709"/>
      <w:contextualSpacing/>
      <w:jc w:val="left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410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1098"/>
    <w:pPr>
      <w:spacing w:after="0" w:line="240" w:lineRule="auto"/>
      <w:jc w:val="both"/>
    </w:pPr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39109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391098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8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9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9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nisblaufuss/Desktop/Uni/Vorlagen/Template_MADS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70319B-8EDB-3A44-BC37-40EADEA2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Template_MADS.dotx</Template>
  <TotalTime>7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 Simon Merlin Blaufuss</cp:lastModifiedBy>
  <cp:revision>4</cp:revision>
  <dcterms:created xsi:type="dcterms:W3CDTF">2022-04-24T19:58:00Z</dcterms:created>
  <dcterms:modified xsi:type="dcterms:W3CDTF">2022-04-24T20:09:00Z</dcterms:modified>
</cp:coreProperties>
</file>